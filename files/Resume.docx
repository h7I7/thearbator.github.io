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3495"/>
        <w:gridCol w:w="5496"/>
        <w:gridCol w:w="899"/>
      </w:tblGrid>
      <w:tr w:rsidR="00605A5B" w14:paraId="411395A4" w14:textId="77777777" w:rsidTr="00413CCD">
        <w:trPr>
          <w:trHeight w:val="1701"/>
        </w:trPr>
        <w:tc>
          <w:tcPr>
            <w:tcW w:w="900" w:type="dxa"/>
            <w:tcBorders>
              <w:bottom w:val="single" w:sz="18" w:space="0" w:color="9C85C0" w:themeColor="accent5"/>
            </w:tcBorders>
          </w:tcPr>
          <w:p w14:paraId="4A6D424D" w14:textId="77777777" w:rsidR="00605A5B" w:rsidRDefault="00605A5B"/>
        </w:tc>
        <w:tc>
          <w:tcPr>
            <w:tcW w:w="8991" w:type="dxa"/>
            <w:gridSpan w:val="2"/>
            <w:tcBorders>
              <w:bottom w:val="single" w:sz="18" w:space="0" w:color="9C85C0" w:themeColor="accent5"/>
            </w:tcBorders>
          </w:tcPr>
          <w:p w14:paraId="5C956B72" w14:textId="11EE2152" w:rsidR="00605A5B" w:rsidRPr="00AD623F" w:rsidRDefault="00AD623F" w:rsidP="00605A5B">
            <w:pPr>
              <w:pStyle w:val="Title"/>
              <w:rPr>
                <w:color w:val="7153A0" w:themeColor="accent5" w:themeShade="BF"/>
              </w:rPr>
            </w:pPr>
            <w:r w:rsidRPr="00AD623F">
              <w:rPr>
                <w:color w:val="7153A0" w:themeColor="accent5" w:themeShade="BF"/>
              </w:rPr>
              <w:t>Lily</w:t>
            </w:r>
            <w:r w:rsidR="00A77921" w:rsidRPr="00AD623F">
              <w:rPr>
                <w:color w:val="7153A0" w:themeColor="accent5" w:themeShade="BF"/>
              </w:rPr>
              <w:t xml:space="preserve"> </w:t>
            </w:r>
            <w:r w:rsidRPr="00AD623F">
              <w:rPr>
                <w:rStyle w:val="Emphasis"/>
                <w:color w:val="7153A0" w:themeColor="accent5" w:themeShade="BF"/>
              </w:rPr>
              <w:t>Raeburn</w:t>
            </w:r>
          </w:p>
          <w:p w14:paraId="6B47EEB2" w14:textId="1F244E17" w:rsidR="00605A5B" w:rsidRPr="00AD623F" w:rsidRDefault="00AD623F" w:rsidP="00A77921">
            <w:pPr>
              <w:pStyle w:val="Subtitle"/>
              <w:rPr>
                <w:sz w:val="40"/>
                <w:szCs w:val="40"/>
              </w:rPr>
            </w:pPr>
            <w:r w:rsidRPr="00AD623F">
              <w:rPr>
                <w:sz w:val="40"/>
                <w:szCs w:val="40"/>
              </w:rPr>
              <w:t>Graduate Computer Games Programmer</w:t>
            </w:r>
          </w:p>
        </w:tc>
        <w:tc>
          <w:tcPr>
            <w:tcW w:w="899" w:type="dxa"/>
            <w:tcBorders>
              <w:bottom w:val="single" w:sz="18" w:space="0" w:color="9C85C0" w:themeColor="accent5"/>
            </w:tcBorders>
          </w:tcPr>
          <w:p w14:paraId="419D0D4A" w14:textId="77777777" w:rsidR="00605A5B" w:rsidRDefault="00605A5B"/>
        </w:tc>
      </w:tr>
      <w:tr w:rsidR="00605A5B" w14:paraId="1867212C" w14:textId="77777777" w:rsidTr="00FA233E">
        <w:trPr>
          <w:trHeight w:val="2088"/>
        </w:trPr>
        <w:tc>
          <w:tcPr>
            <w:tcW w:w="4395" w:type="dxa"/>
            <w:gridSpan w:val="2"/>
            <w:tcBorders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16E3E65A" w14:textId="77777777" w:rsidR="00605A5B" w:rsidRPr="00605A5B" w:rsidRDefault="000138E9" w:rsidP="00605A5B">
            <w:pPr>
              <w:pStyle w:val="Heading1"/>
            </w:pPr>
            <w:sdt>
              <w:sdtPr>
                <w:id w:val="1604447469"/>
                <w:placeholder>
                  <w:docPart w:val="4B438814AB6C4A40B70BB74445BEAA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Contact</w:t>
                </w:r>
              </w:sdtContent>
            </w:sdt>
          </w:p>
          <w:p w14:paraId="2B042931" w14:textId="4B22509C" w:rsidR="00C1095A" w:rsidRDefault="00AD623F" w:rsidP="00FA233E">
            <w:pPr>
              <w:jc w:val="right"/>
            </w:pPr>
            <w:r>
              <w:t>32 Gloucester Road, Newton Abbot, Devon, TQ12 1AZ</w:t>
            </w:r>
          </w:p>
          <w:p w14:paraId="59AD07F4" w14:textId="1340DA24" w:rsidR="00C1095A" w:rsidRDefault="00AD623F" w:rsidP="00FA233E">
            <w:pPr>
              <w:jc w:val="right"/>
            </w:pPr>
            <w:r>
              <w:t>07877 151 024</w:t>
            </w:r>
          </w:p>
          <w:p w14:paraId="5E16FC99" w14:textId="17C5140A" w:rsidR="00C1095A" w:rsidRDefault="00AD623F" w:rsidP="00FA233E">
            <w:pPr>
              <w:jc w:val="right"/>
            </w:pPr>
            <w:r>
              <w:t>LilyRaeburn@outlook.com</w:t>
            </w:r>
          </w:p>
          <w:p w14:paraId="32E55512" w14:textId="75AF1ED2" w:rsidR="00605A5B" w:rsidRDefault="00AD623F" w:rsidP="00FA233E">
            <w:pPr>
              <w:jc w:val="right"/>
            </w:pPr>
            <w:r w:rsidRPr="00F80766">
              <w:t>www.LilyRaeburn.com</w:t>
            </w:r>
            <w:r>
              <w:t xml:space="preserve"> </w:t>
            </w:r>
          </w:p>
        </w:tc>
        <w:tc>
          <w:tcPr>
            <w:tcW w:w="6395" w:type="dxa"/>
            <w:gridSpan w:val="2"/>
            <w:tcBorders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2FD6510" w14:textId="77777777" w:rsidR="00605A5B" w:rsidRDefault="000138E9" w:rsidP="00605A5B">
            <w:pPr>
              <w:pStyle w:val="Heading2"/>
            </w:pPr>
            <w:sdt>
              <w:sdtPr>
                <w:id w:val="-651833632"/>
                <w:placeholder>
                  <w:docPart w:val="03EECE33D21F4131AB8985199AB232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Objective</w:t>
                </w:r>
              </w:sdtContent>
            </w:sdt>
          </w:p>
          <w:p w14:paraId="6E1AE243" w14:textId="30FB5999" w:rsidR="00605A5B" w:rsidRPr="006E70D3" w:rsidRDefault="00FC1FC4" w:rsidP="00FA233E">
            <w:r>
              <w:t>Having recently</w:t>
            </w:r>
            <w:r w:rsidR="005F5E2F">
              <w:t xml:space="preserve"> graduate</w:t>
            </w:r>
            <w:r>
              <w:t>d</w:t>
            </w:r>
            <w:r w:rsidR="005F5E2F">
              <w:t xml:space="preserve"> from the University of Gloucestershire </w:t>
            </w:r>
            <w:r>
              <w:t>I’m striving</w:t>
            </w:r>
            <w:r w:rsidR="005F5E2F">
              <w:t xml:space="preserve"> to </w:t>
            </w:r>
            <w:r>
              <w:t>enter</w:t>
            </w:r>
            <w:r w:rsidR="005F5E2F">
              <w:t xml:space="preserve"> Games Programming</w:t>
            </w:r>
            <w:r>
              <w:t xml:space="preserve"> professionally</w:t>
            </w:r>
            <w:r w:rsidR="005F5E2F">
              <w:t xml:space="preserve">. </w:t>
            </w:r>
            <w:r>
              <w:t>I’m h</w:t>
            </w:r>
            <w:r w:rsidR="005F5E2F">
              <w:t>ardworking, self-motivated, and passionate</w:t>
            </w:r>
            <w:r>
              <w:t>,</w:t>
            </w:r>
            <w:r w:rsidR="005F5E2F">
              <w:t xml:space="preserve"> with a thirst for knowledge </w:t>
            </w:r>
            <w:r>
              <w:t>in</w:t>
            </w:r>
            <w:r w:rsidR="005F5E2F">
              <w:t xml:space="preserve"> games </w:t>
            </w:r>
            <w:r>
              <w:t>and graphics programming. I aspire to work on game engines with a great interest in learning from my peers.</w:t>
            </w:r>
          </w:p>
        </w:tc>
      </w:tr>
      <w:tr w:rsidR="000E1D44" w14:paraId="5AC21DBC" w14:textId="77777777" w:rsidTr="00413CCD">
        <w:trPr>
          <w:trHeight w:val="264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47706023" w14:textId="77777777" w:rsidR="000E1D44" w:rsidRDefault="000138E9" w:rsidP="000E1D44">
            <w:pPr>
              <w:pStyle w:val="Heading1"/>
            </w:pPr>
            <w:sdt>
              <w:sdtPr>
                <w:id w:val="1723097672"/>
                <w:placeholder>
                  <w:docPart w:val="1E536220BB0644B7842567E79664B9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Education</w:t>
                </w:r>
              </w:sdtContent>
            </w:sdt>
          </w:p>
          <w:p w14:paraId="2A27CF96" w14:textId="54536517" w:rsidR="00F80766" w:rsidRPr="00F80766" w:rsidRDefault="00F80766" w:rsidP="00FA233E">
            <w:pPr>
              <w:jc w:val="right"/>
              <w:rPr>
                <w:b/>
                <w:bCs/>
              </w:rPr>
            </w:pPr>
            <w:r w:rsidRPr="00F80766">
              <w:rPr>
                <w:b/>
                <w:bCs/>
              </w:rPr>
              <w:t>Computer Games Programming (BSc)</w:t>
            </w:r>
          </w:p>
          <w:p w14:paraId="3F80BC8A" w14:textId="57CE8DEE" w:rsidR="00FA233E" w:rsidRDefault="00AD623F" w:rsidP="00FA233E">
            <w:pPr>
              <w:jc w:val="right"/>
              <w:rPr>
                <w:strike/>
                <w:color w:val="FFFFFF" w:themeColor="background1"/>
              </w:rPr>
            </w:pPr>
            <w:r>
              <w:t>University of Gloucestershire</w:t>
            </w:r>
            <w:r>
              <w:br/>
            </w:r>
            <w:r w:rsidR="008C30FB">
              <w:t>Sep 2016 – May 202</w:t>
            </w:r>
            <w:r w:rsidR="00876B64">
              <w:t>0</w:t>
            </w:r>
          </w:p>
          <w:p w14:paraId="0754B2DB" w14:textId="575E20B9" w:rsidR="00F80766" w:rsidRPr="00F80766" w:rsidRDefault="00F80766" w:rsidP="00FA233E">
            <w:pPr>
              <w:jc w:val="righ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69DE07" wp14:editId="0FA3AF79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90603</wp:posOffset>
                      </wp:positionV>
                      <wp:extent cx="25020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0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4E4089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7.15pt" to="205.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" strokecolor="gray [1629]" strokeweight=".5pt">
                      <v:stroke joinstyle="miter"/>
                    </v:line>
                  </w:pict>
                </mc:Fallback>
              </mc:AlternateContent>
            </w:r>
            <w:r w:rsidR="00FA233E">
              <w:t xml:space="preserve">                    </w:t>
            </w:r>
            <w:r w:rsidR="00AD623F">
              <w:br/>
            </w:r>
            <w:r w:rsidRPr="00F80766">
              <w:rPr>
                <w:b/>
                <w:bCs/>
              </w:rPr>
              <w:t>Software Development (BTEC Level 3)</w:t>
            </w:r>
          </w:p>
          <w:p w14:paraId="476FD5FB" w14:textId="184E1A53" w:rsidR="000E1D44" w:rsidRDefault="00AD623F" w:rsidP="00FA233E">
            <w:pPr>
              <w:jc w:val="right"/>
            </w:pPr>
            <w:r>
              <w:t>South Devon College</w:t>
            </w:r>
            <w:r>
              <w:br/>
            </w:r>
            <w:r w:rsidR="008C30FB">
              <w:t>Sep 2013 – Apr 2015</w:t>
            </w:r>
          </w:p>
        </w:tc>
        <w:tc>
          <w:tcPr>
            <w:tcW w:w="6395" w:type="dxa"/>
            <w:gridSpan w:val="2"/>
            <w:tcBorders>
              <w:top w:val="single" w:sz="18" w:space="0" w:color="9C85C0" w:themeColor="accent5"/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870C9A3" w14:textId="66FE9B1C" w:rsidR="00A77921" w:rsidRPr="00EC2FD9" w:rsidRDefault="00AD623F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Key Skills</w:t>
            </w:r>
          </w:p>
          <w:p w14:paraId="09F448B0" w14:textId="1686920E" w:rsidR="000E1D44" w:rsidRPr="00F80766" w:rsidRDefault="00AD623F" w:rsidP="00FA233E">
            <w:pPr>
              <w:rPr>
                <w:b/>
                <w:bCs/>
                <w:i/>
              </w:rPr>
            </w:pPr>
            <w:r w:rsidRPr="00F80766">
              <w:rPr>
                <w:b/>
                <w:bCs/>
              </w:rPr>
              <w:t>Languages</w:t>
            </w:r>
          </w:p>
          <w:p w14:paraId="7B952C93" w14:textId="43C5948E" w:rsidR="000E1D44" w:rsidRPr="000E1D44" w:rsidRDefault="00AD623F" w:rsidP="00FA233E">
            <w:r>
              <w:t>C++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C#</w:t>
            </w:r>
            <w:r w:rsidR="005F5E2F">
              <w:t xml:space="preserve"> </w:t>
            </w:r>
            <w:r w:rsidR="005F5E2F" w:rsidRPr="000E1D44">
              <w:t>•</w:t>
            </w:r>
            <w:r w:rsidR="005F5E2F">
              <w:t xml:space="preserve"> </w:t>
            </w:r>
            <w:r w:rsidR="004F45F5">
              <w:t>G</w:t>
            </w:r>
            <w:r w:rsidR="005F5E2F">
              <w:t>LSL</w:t>
            </w:r>
          </w:p>
          <w:p w14:paraId="24DBFCCA" w14:textId="77777777" w:rsidR="000E1D44" w:rsidRDefault="000E1D44" w:rsidP="00FA233E">
            <w:pPr>
              <w:rPr>
                <w:sz w:val="21"/>
              </w:rPr>
            </w:pPr>
          </w:p>
          <w:p w14:paraId="267D8EC0" w14:textId="7734B3B0" w:rsidR="0057534A" w:rsidRPr="00F80766" w:rsidRDefault="005F5E2F" w:rsidP="00FA233E">
            <w:pPr>
              <w:rPr>
                <w:b/>
                <w:bCs/>
                <w:i/>
              </w:rPr>
            </w:pPr>
            <w:r w:rsidRPr="00F80766">
              <w:rPr>
                <w:b/>
                <w:bCs/>
              </w:rPr>
              <w:t>Software</w:t>
            </w:r>
          </w:p>
          <w:p w14:paraId="21B15705" w14:textId="553C1FFB" w:rsidR="0057534A" w:rsidRDefault="005F5E2F" w:rsidP="00FA233E">
            <w:r>
              <w:t>Visual Studio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 xml:space="preserve">Unity </w:t>
            </w:r>
            <w:r w:rsidRPr="000E1D44">
              <w:t>•</w:t>
            </w:r>
            <w:r>
              <w:t xml:space="preserve"> Git</w:t>
            </w:r>
          </w:p>
          <w:p w14:paraId="7EA3D30C" w14:textId="6DE45EA7" w:rsidR="005F5E2F" w:rsidRDefault="005F5E2F" w:rsidP="00FA233E"/>
          <w:p w14:paraId="6D103110" w14:textId="6584AFAA" w:rsidR="005F5E2F" w:rsidRPr="00F80766" w:rsidRDefault="00FC1FC4" w:rsidP="00FA233E">
            <w:pPr>
              <w:rPr>
                <w:b/>
                <w:bCs/>
                <w:i/>
              </w:rPr>
            </w:pPr>
            <w:r w:rsidRPr="00F80766">
              <w:rPr>
                <w:b/>
                <w:bCs/>
              </w:rPr>
              <w:t>Basic Knowledge</w:t>
            </w:r>
          </w:p>
          <w:p w14:paraId="46F44DDE" w14:textId="769153A4" w:rsidR="00FC1FC4" w:rsidRPr="008C30FB" w:rsidRDefault="00413CCD" w:rsidP="00FA233E">
            <w:pPr>
              <w:rPr>
                <w:szCs w:val="22"/>
              </w:rPr>
            </w:pPr>
            <w:r w:rsidRPr="005F5E2F">
              <w:rPr>
                <w:szCs w:val="22"/>
              </w:rPr>
              <w:t>JavaScript</w:t>
            </w:r>
            <w:r w:rsidR="005F5E2F" w:rsidRPr="005F5E2F">
              <w:rPr>
                <w:szCs w:val="22"/>
              </w:rPr>
              <w:t xml:space="preserve"> • Java • C • Photoshop</w:t>
            </w:r>
            <w:r w:rsidR="00214130">
              <w:rPr>
                <w:szCs w:val="22"/>
              </w:rPr>
              <w:t xml:space="preserve"> </w:t>
            </w:r>
            <w:r w:rsidR="00214130" w:rsidRPr="005F5E2F">
              <w:rPr>
                <w:szCs w:val="22"/>
              </w:rPr>
              <w:t>•</w:t>
            </w:r>
            <w:r w:rsidR="00214130">
              <w:rPr>
                <w:szCs w:val="22"/>
              </w:rPr>
              <w:t xml:space="preserve"> Word </w:t>
            </w:r>
            <w:r w:rsidR="00214130" w:rsidRPr="005F5E2F">
              <w:rPr>
                <w:szCs w:val="22"/>
              </w:rPr>
              <w:t>•</w:t>
            </w:r>
            <w:r w:rsidR="00214130">
              <w:rPr>
                <w:szCs w:val="22"/>
              </w:rPr>
              <w:t xml:space="preserve"> Excel</w:t>
            </w:r>
          </w:p>
          <w:p w14:paraId="3A794E6A" w14:textId="5777791B" w:rsidR="00FC1FC4" w:rsidRPr="005F5E2F" w:rsidRDefault="00FC1FC4" w:rsidP="005F5E2F">
            <w:pPr>
              <w:rPr>
                <w:szCs w:val="22"/>
              </w:rPr>
            </w:pPr>
          </w:p>
        </w:tc>
      </w:tr>
      <w:tr w:rsidR="00214130" w14:paraId="47853C55" w14:textId="77777777" w:rsidTr="00FA233E">
        <w:trPr>
          <w:trHeight w:val="275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63FB9E58" w14:textId="6ED6BCD4" w:rsidR="00214130" w:rsidRPr="00EC2FD9" w:rsidRDefault="00214130" w:rsidP="00A7792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Experience</w:t>
            </w:r>
          </w:p>
          <w:p w14:paraId="22E95E56" w14:textId="6DD4D165" w:rsidR="00F80766" w:rsidRDefault="00F80766" w:rsidP="00F80766">
            <w:pPr>
              <w:jc w:val="right"/>
            </w:pPr>
            <w:r w:rsidRPr="00E610F2">
              <w:rPr>
                <w:b/>
                <w:bCs/>
              </w:rPr>
              <w:t>Research Programmer Internship</w:t>
            </w:r>
          </w:p>
          <w:p w14:paraId="3CE1809D" w14:textId="6C0B47FF" w:rsidR="00FA233E" w:rsidRPr="00F80766" w:rsidRDefault="00F80766" w:rsidP="00F80766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EC3A20" wp14:editId="68F34658">
                      <wp:simplePos x="0" y="0"/>
                      <wp:positionH relativeFrom="column">
                        <wp:posOffset>104140</wp:posOffset>
                      </wp:positionH>
                      <wp:positionV relativeFrom="page">
                        <wp:posOffset>847725</wp:posOffset>
                      </wp:positionV>
                      <wp:extent cx="250190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019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297F2B" id="Straight Connector 3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8.2pt,66.75pt" to="205.2pt,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" strokecolor="gray [1629]" strokeweight=".5pt">
                      <v:stroke joinstyle="miter"/>
                      <w10:wrap anchory="page"/>
                    </v:line>
                  </w:pict>
                </mc:Fallback>
              </mc:AlternateContent>
            </w:r>
            <w:r w:rsidR="00214130">
              <w:t>University of Gloucestershire</w:t>
            </w:r>
            <w:r>
              <w:t xml:space="preserve"> </w:t>
            </w:r>
            <w:r w:rsidR="00214130">
              <w:br/>
            </w:r>
            <w:r w:rsidR="00214130" w:rsidRPr="00FA233E">
              <w:t>Sep 2018 – May 2019</w:t>
            </w:r>
            <w:r w:rsidR="00214130">
              <w:br/>
            </w:r>
            <w:r w:rsidR="00B62D47" w:rsidRPr="008570E2">
              <w:rPr>
                <w:b/>
                <w:bCs/>
              </w:rPr>
              <w:t>Renesas MCU Car Rally</w:t>
            </w:r>
          </w:p>
          <w:p w14:paraId="42139B15" w14:textId="2F839196" w:rsidR="00FA233E" w:rsidRDefault="00F80766" w:rsidP="00FA233E">
            <w:pPr>
              <w:jc w:val="right"/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75053A" wp14:editId="57DE8BBD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171450</wp:posOffset>
                      </wp:positionV>
                      <wp:extent cx="2502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02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5BD171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2pt,13.5pt" to="205.2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" strokecolor="gray [1629]" strokeweight=".5pt">
                      <v:stroke joinstyle="miter"/>
                    </v:line>
                  </w:pict>
                </mc:Fallback>
              </mc:AlternateContent>
            </w:r>
            <w:r w:rsidR="00B62D47" w:rsidRPr="005C2257">
              <w:t>2017</w:t>
            </w:r>
            <w:r w:rsidR="008570E2">
              <w:br/>
            </w:r>
            <w:proofErr w:type="spellStart"/>
            <w:r w:rsidR="008570E2" w:rsidRPr="008570E2">
              <w:rPr>
                <w:b/>
                <w:bCs/>
              </w:rPr>
              <w:t>UniGlos</w:t>
            </w:r>
            <w:proofErr w:type="spellEnd"/>
            <w:r w:rsidR="008570E2" w:rsidRPr="008570E2">
              <w:rPr>
                <w:b/>
                <w:bCs/>
              </w:rPr>
              <w:t xml:space="preserve"> Games Jam</w:t>
            </w:r>
            <w:r w:rsidR="00B26345">
              <w:rPr>
                <w:b/>
                <w:bCs/>
              </w:rPr>
              <w:t xml:space="preserve"> x3</w:t>
            </w:r>
          </w:p>
          <w:p w14:paraId="40411A49" w14:textId="22AC2BA8" w:rsidR="00214130" w:rsidRDefault="008570E2" w:rsidP="00FA233E">
            <w:pPr>
              <w:jc w:val="right"/>
            </w:pPr>
            <w:r w:rsidRPr="005C2257">
              <w:t>2018</w:t>
            </w:r>
          </w:p>
        </w:tc>
        <w:tc>
          <w:tcPr>
            <w:tcW w:w="6395" w:type="dxa"/>
            <w:gridSpan w:val="2"/>
            <w:vMerge w:val="restart"/>
            <w:tcBorders>
              <w:top w:val="single" w:sz="18" w:space="0" w:color="9C85C0" w:themeColor="accent5"/>
              <w:left w:val="single" w:sz="18" w:space="0" w:color="9C85C0" w:themeColor="accent5"/>
            </w:tcBorders>
          </w:tcPr>
          <w:p w14:paraId="1C9A3C10" w14:textId="5C332424" w:rsidR="00214130" w:rsidRPr="00EC2FD9" w:rsidRDefault="00214130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Personal Skills</w:t>
            </w:r>
          </w:p>
          <w:p w14:paraId="018CC466" w14:textId="340FEA3E" w:rsidR="00214130" w:rsidRPr="00FA233E" w:rsidRDefault="00214130" w:rsidP="00FA233E">
            <w:pPr>
              <w:rPr>
                <w:w w:val="105"/>
                <w:szCs w:val="22"/>
              </w:rPr>
            </w:pPr>
            <w:r w:rsidRPr="00FA233E">
              <w:rPr>
                <w:w w:val="105"/>
                <w:szCs w:val="22"/>
              </w:rPr>
              <w:t xml:space="preserve">I have substantial numerical skills experience. Practicing making and reverse engineering games has enabled me to develop my understanding of </w:t>
            </w:r>
            <w:r w:rsidR="00502443">
              <w:rPr>
                <w:w w:val="105"/>
                <w:szCs w:val="22"/>
              </w:rPr>
              <w:t xml:space="preserve">how </w:t>
            </w:r>
            <w:r w:rsidRPr="00FA233E">
              <w:rPr>
                <w:w w:val="105"/>
                <w:szCs w:val="22"/>
              </w:rPr>
              <w:t>mathematics apply to games.</w:t>
            </w:r>
          </w:p>
          <w:p w14:paraId="07C60AA8" w14:textId="77777777" w:rsidR="00475678" w:rsidRPr="00475678" w:rsidRDefault="00475678" w:rsidP="00475678"/>
          <w:p w14:paraId="1C78981A" w14:textId="77777777" w:rsidR="000F3EDA" w:rsidRDefault="00214130" w:rsidP="0065522F">
            <w:pPr>
              <w:rPr>
                <w:szCs w:val="22"/>
              </w:rPr>
            </w:pPr>
            <w:r w:rsidRPr="00E6613F">
              <w:rPr>
                <w:szCs w:val="22"/>
              </w:rPr>
              <w:t>I’m able to quickly learn new areas of code, workflows, and software.</w:t>
            </w:r>
          </w:p>
          <w:p w14:paraId="2857EA7D" w14:textId="353A6670" w:rsidR="00214130" w:rsidRDefault="00214130" w:rsidP="0065522F">
            <w:pPr>
              <w:rPr>
                <w:szCs w:val="22"/>
              </w:rPr>
            </w:pPr>
            <w:r w:rsidRPr="00E6613F">
              <w:rPr>
                <w:szCs w:val="22"/>
              </w:rPr>
              <w:br/>
              <w:t>I can explain my thought process and information around subjects that I am knowledgeable clearly. Also, I can be good at presenting a point of view that may differ from my colleagues.</w:t>
            </w:r>
          </w:p>
          <w:p w14:paraId="3EE368DB" w14:textId="77777777" w:rsidR="000F3EDA" w:rsidRPr="00E6613F" w:rsidRDefault="000F3EDA" w:rsidP="0065522F">
            <w:pPr>
              <w:rPr>
                <w:szCs w:val="22"/>
              </w:rPr>
            </w:pPr>
          </w:p>
          <w:p w14:paraId="5EEC0AFF" w14:textId="4D313E07" w:rsidR="00214130" w:rsidRDefault="00214130" w:rsidP="0065522F">
            <w:pPr>
              <w:rPr>
                <w:szCs w:val="22"/>
              </w:rPr>
            </w:pPr>
            <w:r w:rsidRPr="00E6613F">
              <w:rPr>
                <w:szCs w:val="22"/>
              </w:rPr>
              <w:t>As part of a team I can collaborate, support, and work well with all my colleagues whilst hitting both team and personal targets.</w:t>
            </w:r>
          </w:p>
          <w:p w14:paraId="75257A63" w14:textId="77777777" w:rsidR="000F3EDA" w:rsidRPr="00E6613F" w:rsidRDefault="000F3EDA" w:rsidP="0065522F">
            <w:pPr>
              <w:rPr>
                <w:szCs w:val="22"/>
              </w:rPr>
            </w:pPr>
          </w:p>
          <w:p w14:paraId="1AEF6DCD" w14:textId="77777777" w:rsidR="00214130" w:rsidRPr="00563B06" w:rsidRDefault="00214130" w:rsidP="0065522F">
            <w:pPr>
              <w:rPr>
                <w:szCs w:val="22"/>
              </w:rPr>
            </w:pPr>
            <w:r w:rsidRPr="00563B06">
              <w:rPr>
                <w:szCs w:val="22"/>
              </w:rPr>
              <w:t>Comfortable in pressured working environments, even during the busy periods</w:t>
            </w:r>
            <w:r w:rsidR="00E6613F" w:rsidRPr="00563B06">
              <w:rPr>
                <w:szCs w:val="22"/>
              </w:rPr>
              <w:t>,</w:t>
            </w:r>
            <w:r w:rsidRPr="00563B06">
              <w:rPr>
                <w:szCs w:val="22"/>
              </w:rPr>
              <w:t xml:space="preserve"> I always manage to meet my targets and </w:t>
            </w:r>
            <w:r w:rsidR="00E6613F" w:rsidRPr="00563B06">
              <w:rPr>
                <w:szCs w:val="22"/>
              </w:rPr>
              <w:t>deadlines.</w:t>
            </w:r>
          </w:p>
          <w:p w14:paraId="061282D1" w14:textId="77777777" w:rsidR="00125295" w:rsidRPr="00563B06" w:rsidRDefault="00125295" w:rsidP="0065522F">
            <w:pPr>
              <w:rPr>
                <w:szCs w:val="22"/>
              </w:rPr>
            </w:pPr>
          </w:p>
          <w:p w14:paraId="66FB0895" w14:textId="30735D35" w:rsidR="00BE73E6" w:rsidRPr="007736A9" w:rsidRDefault="00BE73E6" w:rsidP="0065522F">
            <w:pPr>
              <w:rPr>
                <w:b/>
                <w:bCs/>
              </w:rPr>
            </w:pPr>
            <w:r w:rsidRPr="007736A9">
              <w:rPr>
                <w:b/>
                <w:bCs/>
                <w:szCs w:val="22"/>
              </w:rPr>
              <w:t>You can follow the link to my website to see my full portfolio.</w:t>
            </w:r>
          </w:p>
        </w:tc>
      </w:tr>
      <w:tr w:rsidR="00214130" w14:paraId="38CF952E" w14:textId="77777777" w:rsidTr="00413CCD">
        <w:trPr>
          <w:trHeight w:val="2032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38D010AF" w14:textId="6819730B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Hobbies an</w:t>
            </w:r>
            <w:r w:rsidR="00F80766">
              <w:rPr>
                <w:color w:val="7030A0"/>
              </w:rPr>
              <w:softHyphen/>
            </w:r>
            <w:r w:rsidR="00F80766">
              <w:rPr>
                <w:color w:val="7030A0"/>
              </w:rPr>
              <w:softHyphen/>
            </w:r>
            <w:r w:rsidR="00F80766">
              <w:rPr>
                <w:color w:val="7030A0"/>
              </w:rPr>
              <w:softHyphen/>
            </w:r>
            <w:r w:rsidRPr="00EC2FD9">
              <w:rPr>
                <w:color w:val="7030A0"/>
              </w:rPr>
              <w:t>d Interests</w:t>
            </w:r>
          </w:p>
          <w:p w14:paraId="7B2172BF" w14:textId="4806674A" w:rsidR="00B3580E" w:rsidRDefault="000F3EDA" w:rsidP="00FA233E">
            <w:pPr>
              <w:jc w:val="right"/>
              <w:rPr>
                <w:b/>
              </w:rPr>
            </w:pPr>
            <w:r>
              <w:t>Drumming and death metal concerts</w:t>
            </w:r>
            <w:r w:rsidR="00B3580E">
              <w:t>.</w:t>
            </w:r>
          </w:p>
          <w:p w14:paraId="442905D9" w14:textId="555F672F" w:rsidR="00B3580E" w:rsidRDefault="000F3EDA" w:rsidP="00FA233E">
            <w:pPr>
              <w:jc w:val="right"/>
              <w:rPr>
                <w:b/>
              </w:rPr>
            </w:pPr>
            <w:r>
              <w:t xml:space="preserve">Programming and learning new coding </w:t>
            </w:r>
            <w:r w:rsidR="00B3580E">
              <w:t>techniques.</w:t>
            </w:r>
          </w:p>
          <w:p w14:paraId="7D9F94F5" w14:textId="38B56D55" w:rsidR="00214130" w:rsidRPr="000F3EDA" w:rsidRDefault="000F3EDA" w:rsidP="00FA233E">
            <w:pPr>
              <w:jc w:val="right"/>
              <w:rPr>
                <w:b/>
              </w:rPr>
            </w:pPr>
            <w:r>
              <w:t>Playing video games (PSX/PS2/Xbox/Nintendo/PC)</w:t>
            </w:r>
            <w:r w:rsidR="00B3580E">
              <w:t>.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6E2266D3" w14:textId="77777777" w:rsidR="00214130" w:rsidRDefault="00214130" w:rsidP="00A77921">
            <w:pPr>
              <w:pStyle w:val="Heading2"/>
            </w:pPr>
          </w:p>
        </w:tc>
      </w:tr>
      <w:tr w:rsidR="00214130" w14:paraId="02C93BB3" w14:textId="77777777" w:rsidTr="00413CCD">
        <w:trPr>
          <w:trHeight w:val="519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right w:val="single" w:sz="18" w:space="0" w:color="9C85C0" w:themeColor="accent5"/>
            </w:tcBorders>
          </w:tcPr>
          <w:p w14:paraId="0CA3C4E2" w14:textId="1214FC89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References</w:t>
            </w:r>
          </w:p>
          <w:p w14:paraId="5D685A8D" w14:textId="51E4F45D" w:rsidR="00214130" w:rsidRPr="0061496B" w:rsidRDefault="0061496B" w:rsidP="00FA233E">
            <w:pPr>
              <w:jc w:val="right"/>
              <w:rPr>
                <w:b/>
              </w:rPr>
            </w:pPr>
            <w:r>
              <w:t>Jamie Stewart</w:t>
            </w:r>
            <w:r>
              <w:br/>
              <w:t>Academic Course Leader of Games Programming</w:t>
            </w:r>
            <w:r w:rsidR="002B2082">
              <w:t xml:space="preserve"> – University of Gloucestershire</w:t>
            </w:r>
            <w:r>
              <w:br/>
              <w:t>jstewart2@glos.ac.uk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4C80C318" w14:textId="7F6111C2" w:rsidR="00214130" w:rsidRDefault="00214130" w:rsidP="000E1D44">
            <w:pPr>
              <w:pStyle w:val="TextRight"/>
            </w:pPr>
          </w:p>
        </w:tc>
      </w:tr>
    </w:tbl>
    <w:p w14:paraId="6CBD1F06" w14:textId="77777777" w:rsidR="00C55D85" w:rsidRDefault="00C55D85" w:rsidP="00CB4AA9"/>
    <w:sectPr w:rsidR="00C55D85" w:rsidSect="00413CCD">
      <w:footerReference w:type="default" r:id="rId11"/>
      <w:pgSz w:w="12240" w:h="15840" w:code="1"/>
      <w:pgMar w:top="34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5D849" w14:textId="77777777" w:rsidR="000138E9" w:rsidRDefault="000138E9" w:rsidP="00F316AD">
      <w:r>
        <w:separator/>
      </w:r>
    </w:p>
  </w:endnote>
  <w:endnote w:type="continuationSeparator" w:id="0">
    <w:p w14:paraId="6E3CCBFB" w14:textId="77777777" w:rsidR="000138E9" w:rsidRDefault="000138E9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4C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C7A01" wp14:editId="01413EB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56A74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9c85c0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FE80B" w14:textId="77777777" w:rsidR="000138E9" w:rsidRDefault="000138E9" w:rsidP="00F316AD">
      <w:r>
        <w:separator/>
      </w:r>
    </w:p>
  </w:footnote>
  <w:footnote w:type="continuationSeparator" w:id="0">
    <w:p w14:paraId="0F5D4878" w14:textId="77777777" w:rsidR="000138E9" w:rsidRDefault="000138E9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FEA"/>
    <w:multiLevelType w:val="hybridMultilevel"/>
    <w:tmpl w:val="FD88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FAD"/>
    <w:multiLevelType w:val="hybridMultilevel"/>
    <w:tmpl w:val="DA1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299"/>
    <w:multiLevelType w:val="hybridMultilevel"/>
    <w:tmpl w:val="3E2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F"/>
    <w:rsid w:val="000138E9"/>
    <w:rsid w:val="00047934"/>
    <w:rsid w:val="000E1D44"/>
    <w:rsid w:val="000F3EDA"/>
    <w:rsid w:val="00125295"/>
    <w:rsid w:val="0020696E"/>
    <w:rsid w:val="00214130"/>
    <w:rsid w:val="00220B51"/>
    <w:rsid w:val="002356A2"/>
    <w:rsid w:val="002B2082"/>
    <w:rsid w:val="002D12DA"/>
    <w:rsid w:val="003019B2"/>
    <w:rsid w:val="00302603"/>
    <w:rsid w:val="0034688D"/>
    <w:rsid w:val="00350D01"/>
    <w:rsid w:val="0040233B"/>
    <w:rsid w:val="00413CCD"/>
    <w:rsid w:val="00475678"/>
    <w:rsid w:val="004949B0"/>
    <w:rsid w:val="004F45F5"/>
    <w:rsid w:val="00502443"/>
    <w:rsid w:val="00511A6E"/>
    <w:rsid w:val="00563B06"/>
    <w:rsid w:val="0057534A"/>
    <w:rsid w:val="005C2257"/>
    <w:rsid w:val="005F5E2F"/>
    <w:rsid w:val="00605A5B"/>
    <w:rsid w:val="0061496B"/>
    <w:rsid w:val="0065522F"/>
    <w:rsid w:val="006C60E6"/>
    <w:rsid w:val="006D2912"/>
    <w:rsid w:val="006E70D3"/>
    <w:rsid w:val="007736A9"/>
    <w:rsid w:val="007B0F94"/>
    <w:rsid w:val="007F7F27"/>
    <w:rsid w:val="008570E2"/>
    <w:rsid w:val="00876B64"/>
    <w:rsid w:val="008C30FB"/>
    <w:rsid w:val="0092243F"/>
    <w:rsid w:val="00A77921"/>
    <w:rsid w:val="00AD623F"/>
    <w:rsid w:val="00B26345"/>
    <w:rsid w:val="00B33621"/>
    <w:rsid w:val="00B3580E"/>
    <w:rsid w:val="00B51D0A"/>
    <w:rsid w:val="00B575FB"/>
    <w:rsid w:val="00B62D47"/>
    <w:rsid w:val="00BE73E6"/>
    <w:rsid w:val="00C1095A"/>
    <w:rsid w:val="00C55D85"/>
    <w:rsid w:val="00CA2273"/>
    <w:rsid w:val="00CB4AA9"/>
    <w:rsid w:val="00CD50FD"/>
    <w:rsid w:val="00D47124"/>
    <w:rsid w:val="00DD5D7B"/>
    <w:rsid w:val="00DF206C"/>
    <w:rsid w:val="00E04116"/>
    <w:rsid w:val="00E06C85"/>
    <w:rsid w:val="00E10521"/>
    <w:rsid w:val="00E610F2"/>
    <w:rsid w:val="00E6613F"/>
    <w:rsid w:val="00EC2FD9"/>
    <w:rsid w:val="00F316AD"/>
    <w:rsid w:val="00F4501B"/>
    <w:rsid w:val="00F80766"/>
    <w:rsid w:val="00FA233E"/>
    <w:rsid w:val="00F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F0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FA233E"/>
    <w:rPr>
      <w:color w:val="000000" w:themeColor="text1"/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9C85C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9C85C0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9C85C0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9C85C0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9C85C0" w:themeColor="accent5"/>
    </w:rPr>
  </w:style>
  <w:style w:type="character" w:styleId="Hyperlink">
    <w:name w:val="Hyperlink"/>
    <w:basedOn w:val="DefaultParagraphFont"/>
    <w:uiPriority w:val="99"/>
    <w:unhideWhenUsed/>
    <w:rsid w:val="00AD623F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y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38814AB6C4A40B70BB74445BE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D94F-05A6-43DA-B82E-693C4D17CD28}"/>
      </w:docPartPr>
      <w:docPartBody>
        <w:p w:rsidR="00321B7B" w:rsidRDefault="00F11778">
          <w:pPr>
            <w:pStyle w:val="4B438814AB6C4A40B70BB74445BEAA0D"/>
          </w:pPr>
          <w:r w:rsidRPr="00605A5B">
            <w:t>Contact</w:t>
          </w:r>
        </w:p>
      </w:docPartBody>
    </w:docPart>
    <w:docPart>
      <w:docPartPr>
        <w:name w:val="03EECE33D21F4131AB8985199AB2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040-D57F-4E2B-8A1C-A6A3DC37717A}"/>
      </w:docPartPr>
      <w:docPartBody>
        <w:p w:rsidR="00321B7B" w:rsidRDefault="00F11778">
          <w:pPr>
            <w:pStyle w:val="03EECE33D21F4131AB8985199AB232B9"/>
          </w:pPr>
          <w:r w:rsidRPr="00605A5B">
            <w:t>Objective</w:t>
          </w:r>
        </w:p>
      </w:docPartBody>
    </w:docPart>
    <w:docPart>
      <w:docPartPr>
        <w:name w:val="1E536220BB0644B7842567E79664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91B8-87B7-422A-ADF4-E583E12AE30D}"/>
      </w:docPartPr>
      <w:docPartBody>
        <w:p w:rsidR="00321B7B" w:rsidRDefault="00F11778">
          <w:pPr>
            <w:pStyle w:val="1E536220BB0644B7842567E79664B9A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5"/>
    <w:rsid w:val="000B7B2D"/>
    <w:rsid w:val="00242C5F"/>
    <w:rsid w:val="00321B7B"/>
    <w:rsid w:val="006A646C"/>
    <w:rsid w:val="007838A4"/>
    <w:rsid w:val="008E6DB0"/>
    <w:rsid w:val="009B1165"/>
    <w:rsid w:val="00C4297A"/>
    <w:rsid w:val="00F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B438814AB6C4A40B70BB74445BEAA0D">
    <w:name w:val="4B438814AB6C4A40B70BB74445BEAA0D"/>
  </w:style>
  <w:style w:type="paragraph" w:customStyle="1" w:styleId="03EECE33D21F4131AB8985199AB232B9">
    <w:name w:val="03EECE33D21F4131AB8985199AB232B9"/>
  </w:style>
  <w:style w:type="paragraph" w:customStyle="1" w:styleId="1E536220BB0644B7842567E79664B9A7">
    <w:name w:val="1E536220BB0644B7842567E79664B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9B8436-B103-4086-A310-26EC8567E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2021-04-29T15:56:00Z</dcterms:created>
  <dcterms:modified xsi:type="dcterms:W3CDTF">2021-06-16T07:47:00Z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